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55D2E135" w14:textId="19EF2D29" w:rsidR="00C6653C" w:rsidRDefault="00DE6F4C">
      <w:pPr>
        <w:pStyle w:val="Title"/>
      </w:pPr>
      <w:r>
        <w:fldChar w:fldCharType="begin"/>
      </w:r>
      <w:r>
        <w:instrText xml:space="preserve">title  \* Mergeformat </w:instrText>
      </w:r>
      <w:r>
        <w:fldChar w:fldCharType="separate"/>
      </w:r>
      <w:r w:rsidR="00CA0558">
        <w:t xml:space="preserve">Use Case Specification: </w:t>
      </w:r>
      <w:r w:rsidR="006E4106">
        <w:t xml:space="preserve">Delete </w:t>
      </w:r>
      <w:r>
        <w:t>Events Use Case</w:t>
      </w:r>
      <w:r>
        <w:fldChar w:fldCharType="end"/>
      </w:r>
      <w:bookmarkStart w:id="1" w:name="_Toc423410237"/>
      <w:bookmarkStart w:id="2" w:name="_Toc425054503"/>
      <w:bookmarkEnd w:id="0"/>
      <w:r w:rsidR="00AE19B8">
        <w:t xml:space="preserve"> </w:t>
      </w:r>
      <w:bookmarkEnd w:id="1"/>
      <w:bookmarkEnd w:id="2"/>
    </w:p>
    <w:p w14:paraId="16168D1E" w14:textId="77777777" w:rsidR="00C6653C" w:rsidRDefault="00C6653C">
      <w:pPr>
        <w:pStyle w:val="InfoBlue"/>
      </w:pPr>
    </w:p>
    <w:p w14:paraId="7A3069B9" w14:textId="77777777" w:rsidR="00C6653C" w:rsidRDefault="00AE19B8">
      <w:pPr>
        <w:pStyle w:val="InfoBlue"/>
      </w:pPr>
      <w:r>
        <w:t xml:space="preserve">[The following template is provided for a Use-Case Specification, which contains the textual properties of the use case. This document is used with a requirements management tool, such as Rational </w:t>
      </w:r>
      <w:proofErr w:type="spellStart"/>
      <w:r>
        <w:t>RequisitePro</w:t>
      </w:r>
      <w:proofErr w:type="spellEnd"/>
      <w:r>
        <w:t>, for specifying and marking the requirements within the use-case properties.</w:t>
      </w:r>
    </w:p>
    <w:p w14:paraId="2E54D665" w14:textId="77777777" w:rsidR="00C6653C" w:rsidRDefault="00AE19B8">
      <w:pPr>
        <w:pStyle w:val="InfoBlue"/>
      </w:pPr>
      <w:r>
        <w:t xml:space="preserve">The use-case diagrams can be developed in a visual modeling tool, such as Rational Rose. A use-case report, with all properties, may be generated with Rational </w:t>
      </w:r>
      <w:proofErr w:type="spellStart"/>
      <w:r>
        <w:t>SoDA</w:t>
      </w:r>
      <w:proofErr w:type="spellEnd"/>
      <w:r>
        <w:t>. For more information, see the tool mentors in the Rational Unified Process.]</w:t>
      </w:r>
    </w:p>
    <w:p w14:paraId="07B1A1A8" w14:textId="77777777" w:rsidR="00C6653C" w:rsidRDefault="00AE19B8">
      <w:pPr>
        <w:pStyle w:val="Heading1"/>
      </w:pPr>
      <w:bookmarkStart w:id="3" w:name="_Toc494515304"/>
      <w:bookmarkStart w:id="4" w:name="_Toc423410238"/>
      <w:bookmarkStart w:id="5" w:name="_Toc425054504"/>
      <w:r>
        <w:t>Use-Case Name</w:t>
      </w:r>
      <w:bookmarkEnd w:id="3"/>
      <w:r>
        <w:t xml:space="preserve"> </w:t>
      </w:r>
    </w:p>
    <w:p w14:paraId="44937004" w14:textId="77777777" w:rsidR="00C6653C" w:rsidRDefault="00AE19B8">
      <w:pPr>
        <w:pStyle w:val="Heading2"/>
      </w:pPr>
      <w:bookmarkStart w:id="6" w:name="_Toc494515305"/>
      <w:r>
        <w:t>Brief Description</w:t>
      </w:r>
      <w:bookmarkEnd w:id="4"/>
      <w:bookmarkEnd w:id="5"/>
      <w:bookmarkEnd w:id="6"/>
    </w:p>
    <w:p w14:paraId="673D15F4" w14:textId="668A257E" w:rsidR="00C6653C" w:rsidRPr="00DE6F4C" w:rsidRDefault="00DE6F4C">
      <w:pPr>
        <w:pStyle w:val="InfoBlue"/>
        <w:rPr>
          <w:i w:val="0"/>
          <w:iCs/>
          <w:color w:val="auto"/>
        </w:rPr>
      </w:pPr>
      <w:r>
        <w:rPr>
          <w:i w:val="0"/>
          <w:iCs/>
          <w:color w:val="auto"/>
        </w:rPr>
        <w:t>This use case allows the administrator to delete an</w:t>
      </w:r>
    </w:p>
    <w:p w14:paraId="2D801CF0" w14:textId="77777777" w:rsidR="00C6653C" w:rsidRDefault="00AE19B8">
      <w:pPr>
        <w:pStyle w:val="Heading1"/>
        <w:widowControl/>
      </w:pPr>
      <w:bookmarkStart w:id="7" w:name="_Toc423410239"/>
      <w:bookmarkStart w:id="8" w:name="_Toc425054505"/>
      <w:bookmarkStart w:id="9" w:name="_Toc494515306"/>
      <w:r>
        <w:t>Flow of Events</w:t>
      </w:r>
      <w:bookmarkEnd w:id="7"/>
      <w:bookmarkEnd w:id="8"/>
      <w:bookmarkEnd w:id="9"/>
    </w:p>
    <w:p w14:paraId="26E30139" w14:textId="77777777" w:rsidR="00C6653C" w:rsidRDefault="00AE19B8">
      <w:pPr>
        <w:pStyle w:val="Heading2"/>
        <w:widowControl/>
      </w:pPr>
      <w:bookmarkStart w:id="10" w:name="_Toc423410240"/>
      <w:bookmarkStart w:id="11" w:name="_Toc425054506"/>
      <w:bookmarkStart w:id="12" w:name="_Toc494515307"/>
      <w:r>
        <w:t>Basic Flow</w:t>
      </w:r>
      <w:bookmarkEnd w:id="10"/>
      <w:bookmarkEnd w:id="11"/>
      <w:bookmarkEnd w:id="12"/>
      <w:r>
        <w:t xml:space="preserve"> </w:t>
      </w:r>
    </w:p>
    <w:p w14:paraId="6DB2BFF8" w14:textId="77777777" w:rsidR="00C6653C" w:rsidRDefault="00AE19B8">
      <w:pPr>
        <w:pStyle w:val="InfoBlue"/>
      </w:pPr>
      <w:r>
        <w:t>[This use case starts when the actor does something. An actor always initiates use cases. The use case describes what the actor does and what the system does in response. It is phrased in the form of a dialog between the actor and the system.</w:t>
      </w:r>
    </w:p>
    <w:p w14:paraId="7D7B8C3E" w14:textId="77777777" w:rsidR="00C6653C" w:rsidRDefault="00AE19B8">
      <w:pPr>
        <w:pStyle w:val="InfoBlue"/>
      </w:pPr>
      <w:r>
        <w:t>The use case describes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w:t>
      </w:r>
      <w:r>
        <w:sym w:font="Symbol" w:char="F0BE"/>
      </w:r>
      <w:r>
        <w:t xml:space="preserve">you may want to define things like customer information there to keep the use case from drowning in details. </w:t>
      </w:r>
    </w:p>
    <w:p w14:paraId="07C0302C" w14:textId="77777777" w:rsidR="00C6653C" w:rsidRDefault="00AE19B8">
      <w:pPr>
        <w:pStyle w:val="InfoBlue"/>
      </w:pPr>
      <w:r>
        <w:t xml:space="preserve">Simple alternatives may be presented within the text of the use case. If it only takes a few sentences to describe what happens when there is an alternative, do it directly within the </w:t>
      </w:r>
      <w:r>
        <w:rPr>
          <w:b/>
          <w:bCs/>
        </w:rPr>
        <w:t>Flow of Events</w:t>
      </w:r>
      <w:r>
        <w:t xml:space="preserve"> section. If the alternative flow is more complex, use a separate section to describe it. For example, an </w:t>
      </w:r>
      <w:r>
        <w:rPr>
          <w:b/>
          <w:bCs/>
        </w:rPr>
        <w:t>Alternative Flow</w:t>
      </w:r>
      <w:r>
        <w:t xml:space="preserve"> subsection explains how to describe more complex alternatives. </w:t>
      </w:r>
    </w:p>
    <w:p w14:paraId="7304AF05" w14:textId="77777777" w:rsidR="00C6653C" w:rsidRDefault="00AE19B8">
      <w:pPr>
        <w:pStyle w:val="InfoBlue"/>
      </w:pPr>
      <w:r>
        <w:t xml:space="preserve">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w:t>
      </w:r>
      <w:proofErr w:type="gramStart"/>
      <w:r>
        <w:t>by all means use</w:t>
      </w:r>
      <w:proofErr w:type="gramEnd"/>
      <w:r>
        <w:t xml:space="preserve"> it!  </w:t>
      </w:r>
      <w:proofErr w:type="gramStart"/>
      <w:r>
        <w:t>Similarly</w:t>
      </w:r>
      <w:proofErr w:type="gramEnd"/>
      <w:r>
        <w:t xml:space="preserve"> for state-dependent behavior, a state-transition diagram often clarifies the behavior of a system better than pages upon pages of text. Use the right presentation medium for your problem, but be wary of using terminology, notations or figures that your audience may not understand. Remember that your purpose is to clarify, not obscure.]</w:t>
      </w:r>
    </w:p>
    <w:p w14:paraId="15BB4503" w14:textId="77777777" w:rsidR="00C6653C" w:rsidRDefault="00AE19B8">
      <w:pPr>
        <w:pStyle w:val="Heading2"/>
        <w:widowControl/>
      </w:pPr>
      <w:bookmarkStart w:id="13" w:name="_Toc423410241"/>
      <w:bookmarkStart w:id="14" w:name="_Toc425054507"/>
      <w:bookmarkStart w:id="15" w:name="_Toc494515308"/>
      <w:r>
        <w:t>Alternative Flows</w:t>
      </w:r>
      <w:bookmarkEnd w:id="13"/>
      <w:bookmarkEnd w:id="14"/>
      <w:bookmarkEnd w:id="15"/>
    </w:p>
    <w:p w14:paraId="4C5330AC" w14:textId="77777777" w:rsidR="00C6653C" w:rsidRDefault="00AE19B8">
      <w:pPr>
        <w:pStyle w:val="Heading3"/>
        <w:widowControl/>
      </w:pPr>
      <w:bookmarkStart w:id="16" w:name="_Toc423410242"/>
      <w:bookmarkStart w:id="17" w:name="_Toc425054508"/>
      <w:bookmarkStart w:id="18" w:name="_Toc494515309"/>
      <w:r>
        <w:t>&lt; First Alternative Flow &gt;</w:t>
      </w:r>
      <w:bookmarkEnd w:id="16"/>
      <w:bookmarkEnd w:id="17"/>
      <w:bookmarkEnd w:id="18"/>
    </w:p>
    <w:p w14:paraId="2E7F133F" w14:textId="77777777" w:rsidR="00C6653C" w:rsidRDefault="00AE19B8">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w:t>
      </w:r>
      <w:r>
        <w:t xml:space="preserve"> subsections like alternative behavior</w:t>
      </w:r>
      <w:r>
        <w:sym w:font="Symbol" w:char="F0BE"/>
      </w:r>
      <w:r>
        <w:t xml:space="preserve"> each alternative flow represents alternative behavior usually due to exceptions that occur in the main flow. They may be </w:t>
      </w:r>
      <w:proofErr w:type="gramStart"/>
      <w:r>
        <w:t>as long as</w:t>
      </w:r>
      <w:proofErr w:type="gramEnd"/>
      <w:r>
        <w:t xml:space="preserve"> necessary to describe the events associated with the alternative behavior. When an alternative flow ends, the events of the main flow of events are resumed unless otherwise stated.]</w:t>
      </w:r>
    </w:p>
    <w:p w14:paraId="5C122CC7" w14:textId="77777777" w:rsidR="00C6653C" w:rsidRDefault="00AE19B8">
      <w:pPr>
        <w:pStyle w:val="Heading4"/>
        <w:widowControl/>
      </w:pPr>
      <w:r>
        <w:t xml:space="preserve">&lt; An Alternative </w:t>
      </w:r>
      <w:proofErr w:type="spellStart"/>
      <w:r>
        <w:t>Subflow</w:t>
      </w:r>
      <w:proofErr w:type="spellEnd"/>
      <w:r>
        <w:t xml:space="preserve"> &gt;</w:t>
      </w:r>
    </w:p>
    <w:p w14:paraId="404CC6C7" w14:textId="77777777" w:rsidR="00C6653C" w:rsidRDefault="00AE19B8">
      <w:pPr>
        <w:pStyle w:val="InfoBlue"/>
      </w:pPr>
      <w:r>
        <w:t>[Alternative flows may, in turn, be divided into subsections if it improves clarity.]</w:t>
      </w:r>
    </w:p>
    <w:p w14:paraId="5C729D21" w14:textId="77777777" w:rsidR="00C6653C" w:rsidRDefault="00AE19B8">
      <w:pPr>
        <w:pStyle w:val="Heading3"/>
        <w:widowControl/>
      </w:pPr>
      <w:bookmarkStart w:id="19" w:name="_Toc423410243"/>
      <w:bookmarkStart w:id="20" w:name="_Toc425054509"/>
      <w:bookmarkStart w:id="21" w:name="_Toc494515310"/>
      <w:r>
        <w:lastRenderedPageBreak/>
        <w:t>&lt; Second Alternative Flow &gt;</w:t>
      </w:r>
      <w:bookmarkEnd w:id="19"/>
      <w:bookmarkEnd w:id="20"/>
      <w:bookmarkEnd w:id="21"/>
    </w:p>
    <w:p w14:paraId="3402D6DA" w14:textId="77777777" w:rsidR="00C6653C" w:rsidRDefault="00AE19B8">
      <w:pPr>
        <w:pStyle w:val="InfoBlue"/>
      </w:pPr>
      <w:r>
        <w:t xml:space="preserve">[There may be, and most likely will be, </w:t>
      </w:r>
      <w:proofErr w:type="gramStart"/>
      <w:r>
        <w:t>a number of</w:t>
      </w:r>
      <w:proofErr w:type="gramEnd"/>
      <w:r>
        <w:t xml:space="preserve">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14:paraId="6BF93731" w14:textId="77777777" w:rsidR="00C6653C" w:rsidRDefault="00AE19B8">
      <w:pPr>
        <w:pStyle w:val="Heading1"/>
      </w:pPr>
      <w:bookmarkStart w:id="22" w:name="_Toc423410251"/>
      <w:bookmarkStart w:id="23" w:name="_Toc425054510"/>
      <w:bookmarkStart w:id="24" w:name="_Toc494515311"/>
      <w:r>
        <w:t>Special Requirements</w:t>
      </w:r>
      <w:bookmarkEnd w:id="22"/>
      <w:bookmarkEnd w:id="23"/>
      <w:bookmarkEnd w:id="24"/>
    </w:p>
    <w:p w14:paraId="52C75660" w14:textId="77777777" w:rsidR="00C6653C" w:rsidRDefault="00AE19B8">
      <w:pPr>
        <w:pStyle w:val="InfoBlue"/>
      </w:pPr>
      <w:r>
        <w:t xml:space="preserve">[A special requirement is typically a nonfunctional requirement that is specific to a use </w:t>
      </w:r>
      <w:proofErr w:type="gramStart"/>
      <w:r>
        <w:t>case, but</w:t>
      </w:r>
      <w:proofErr w:type="gramEnd"/>
      <w:r>
        <w:t xml:space="preserve">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section.]</w:t>
      </w:r>
    </w:p>
    <w:p w14:paraId="44497937" w14:textId="77777777" w:rsidR="00C6653C" w:rsidRDefault="00AE19B8">
      <w:pPr>
        <w:pStyle w:val="Heading2"/>
        <w:widowControl/>
      </w:pPr>
      <w:bookmarkStart w:id="25" w:name="_Toc423410252"/>
      <w:bookmarkStart w:id="26" w:name="_Toc425054511"/>
      <w:bookmarkStart w:id="27" w:name="_Toc494515312"/>
      <w:r>
        <w:t>&lt; First Special Requirement &gt;</w:t>
      </w:r>
      <w:bookmarkEnd w:id="25"/>
      <w:bookmarkEnd w:id="26"/>
      <w:bookmarkEnd w:id="27"/>
    </w:p>
    <w:p w14:paraId="51BC12BD" w14:textId="77777777" w:rsidR="00C6653C" w:rsidRDefault="00C6653C"/>
    <w:p w14:paraId="3727BBBF" w14:textId="77777777" w:rsidR="00C6653C" w:rsidRDefault="00AE19B8">
      <w:pPr>
        <w:pStyle w:val="Heading1"/>
        <w:widowControl/>
      </w:pPr>
      <w:bookmarkStart w:id="28" w:name="_Toc423410253"/>
      <w:bookmarkStart w:id="29" w:name="_Toc425054512"/>
      <w:bookmarkStart w:id="30" w:name="_Toc494515313"/>
      <w:r>
        <w:t>Pre-conditions</w:t>
      </w:r>
      <w:bookmarkEnd w:id="28"/>
      <w:bookmarkEnd w:id="29"/>
      <w:bookmarkEnd w:id="30"/>
    </w:p>
    <w:p w14:paraId="0A5A551F" w14:textId="77777777" w:rsidR="00C6653C" w:rsidRDefault="00AE19B8">
      <w:pPr>
        <w:pStyle w:val="InfoBlue"/>
      </w:pPr>
      <w:r>
        <w:t>[A pre-condition of a use case is the state of the system that must be present prior to a use case being performed.]</w:t>
      </w:r>
    </w:p>
    <w:p w14:paraId="46804BB8" w14:textId="77777777" w:rsidR="00C6653C" w:rsidRDefault="00AE19B8">
      <w:pPr>
        <w:pStyle w:val="Heading2"/>
        <w:widowControl/>
      </w:pPr>
      <w:bookmarkStart w:id="31" w:name="_Toc423410254"/>
      <w:bookmarkStart w:id="32" w:name="_Toc425054513"/>
      <w:bookmarkStart w:id="33" w:name="_Toc494515314"/>
      <w:r>
        <w:t>&lt; Pre-condition One &gt;</w:t>
      </w:r>
      <w:bookmarkEnd w:id="31"/>
      <w:bookmarkEnd w:id="32"/>
      <w:bookmarkEnd w:id="33"/>
    </w:p>
    <w:p w14:paraId="42E5BA4B" w14:textId="77777777" w:rsidR="00C6653C" w:rsidRDefault="00AE19B8">
      <w:pPr>
        <w:pStyle w:val="Heading1"/>
        <w:widowControl/>
      </w:pPr>
      <w:bookmarkStart w:id="34" w:name="_Toc423410255"/>
      <w:bookmarkStart w:id="35" w:name="_Toc425054514"/>
      <w:bookmarkStart w:id="36" w:name="_Toc494515315"/>
      <w:r>
        <w:t>Post-conditions</w:t>
      </w:r>
      <w:bookmarkEnd w:id="34"/>
      <w:bookmarkEnd w:id="35"/>
      <w:bookmarkEnd w:id="36"/>
    </w:p>
    <w:p w14:paraId="0228B108" w14:textId="77777777" w:rsidR="00C6653C" w:rsidRDefault="00AE19B8">
      <w:pPr>
        <w:pStyle w:val="InfoBlue"/>
      </w:pPr>
      <w:r>
        <w:t>[A post-condition of a use case is a list of possible states the system can be in immediately after a use case has finished.]</w:t>
      </w:r>
    </w:p>
    <w:p w14:paraId="6E1C34F4" w14:textId="77777777" w:rsidR="00C6653C" w:rsidRDefault="00AE19B8">
      <w:pPr>
        <w:pStyle w:val="Heading2"/>
        <w:widowControl/>
      </w:pPr>
      <w:bookmarkStart w:id="37" w:name="_Toc423410256"/>
      <w:bookmarkStart w:id="38" w:name="_Toc425054515"/>
      <w:bookmarkStart w:id="39" w:name="_Toc494515316"/>
      <w:r>
        <w:t>&lt; Post-condition One &gt;</w:t>
      </w:r>
      <w:bookmarkEnd w:id="37"/>
      <w:bookmarkEnd w:id="38"/>
      <w:bookmarkEnd w:id="39"/>
    </w:p>
    <w:p w14:paraId="4B28658F" w14:textId="77777777" w:rsidR="00C6653C" w:rsidRDefault="00AE19B8">
      <w:pPr>
        <w:pStyle w:val="Heading1"/>
      </w:pPr>
      <w:bookmarkStart w:id="40" w:name="_Toc494515317"/>
      <w:r>
        <w:t>Extension Points</w:t>
      </w:r>
      <w:bookmarkEnd w:id="40"/>
    </w:p>
    <w:p w14:paraId="67CD0586" w14:textId="77777777" w:rsidR="00C6653C" w:rsidRDefault="00AE19B8">
      <w:pPr>
        <w:pStyle w:val="InfoBlue"/>
      </w:pPr>
      <w:r>
        <w:t>[Extension points of the use case.]</w:t>
      </w:r>
    </w:p>
    <w:p w14:paraId="3F59D912" w14:textId="77777777" w:rsidR="00C6653C" w:rsidRDefault="00AE19B8">
      <w:pPr>
        <w:pStyle w:val="Heading2"/>
      </w:pPr>
      <w:bookmarkStart w:id="41" w:name="_Toc494515318"/>
      <w:r>
        <w:t>&lt;Name of Extension Point&gt;</w:t>
      </w:r>
      <w:bookmarkEnd w:id="41"/>
    </w:p>
    <w:p w14:paraId="74E956E3" w14:textId="77777777" w:rsidR="00CA0558" w:rsidRDefault="00AE19B8">
      <w:pPr>
        <w:pStyle w:val="InfoBlue"/>
      </w:pPr>
      <w:r>
        <w:t>[Definition of the location of the extension point in the flow of events.]</w:t>
      </w:r>
    </w:p>
    <w:sectPr w:rsidR="00CA0558">
      <w:headerReference w:type="default" r:id="rId7"/>
      <w:footerReference w:type="default" r:id="rId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1CA30" w14:textId="77777777" w:rsidR="00654FC2" w:rsidRDefault="00654FC2">
      <w:pPr>
        <w:spacing w:line="240" w:lineRule="auto"/>
      </w:pPr>
      <w:r>
        <w:separator/>
      </w:r>
    </w:p>
  </w:endnote>
  <w:endnote w:type="continuationSeparator" w:id="0">
    <w:p w14:paraId="7C91E3D1" w14:textId="77777777" w:rsidR="00654FC2" w:rsidRDefault="00654F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E6F4C" w14:paraId="6627A482" w14:textId="77777777">
      <w:tc>
        <w:tcPr>
          <w:tcW w:w="3162" w:type="dxa"/>
          <w:tcBorders>
            <w:top w:val="nil"/>
            <w:left w:val="nil"/>
            <w:bottom w:val="nil"/>
            <w:right w:val="nil"/>
          </w:tcBorders>
        </w:tcPr>
        <w:p w14:paraId="708D7B91" w14:textId="77777777" w:rsidR="00DE6F4C" w:rsidRDefault="00DE6F4C">
          <w:pPr>
            <w:ind w:right="360"/>
            <w:rPr>
              <w:sz w:val="24"/>
            </w:rPr>
          </w:pPr>
          <w:r>
            <w:t>Confidential</w:t>
          </w:r>
        </w:p>
      </w:tc>
      <w:tc>
        <w:tcPr>
          <w:tcW w:w="3162" w:type="dxa"/>
          <w:tcBorders>
            <w:top w:val="nil"/>
            <w:left w:val="nil"/>
            <w:bottom w:val="nil"/>
            <w:right w:val="nil"/>
          </w:tcBorders>
        </w:tcPr>
        <w:p w14:paraId="7ECA666E" w14:textId="720BF973" w:rsidR="00DE6F4C" w:rsidRDefault="00DE6F4C">
          <w:pPr>
            <w:jc w:val="center"/>
          </w:pPr>
          <w:r>
            <w:fldChar w:fldCharType="begin"/>
          </w:r>
          <w:r>
            <w:instrText>symbol 211 \f "Symbol" \s 10</w:instrText>
          </w:r>
          <w:r>
            <w:fldChar w:fldCharType="separate"/>
          </w:r>
          <w:r>
            <w:rPr>
              <w:rFonts w:ascii="Symbol" w:hAnsi="Symbol"/>
            </w:rPr>
            <w:t>Ó</w:t>
          </w:r>
          <w:r>
            <w:fldChar w:fldCharType="end"/>
          </w:r>
          <w:r w:rsidR="00654FC2">
            <w:fldChar w:fldCharType="begin"/>
          </w:r>
          <w:r w:rsidR="00654FC2">
            <w:instrText xml:space="preserve"> DOCPROPERTY "Company"  \* MERGEFORMAT </w:instrText>
          </w:r>
          <w:r w:rsidR="00654FC2">
            <w:fldChar w:fldCharType="separate"/>
          </w:r>
          <w:r>
            <w:t>&lt;Company Name&gt;</w:t>
          </w:r>
          <w:r w:rsidR="00654FC2">
            <w:fldChar w:fldCharType="end"/>
          </w:r>
          <w:r>
            <w:t xml:space="preserve">, </w:t>
          </w:r>
          <w:r>
            <w:fldChar w:fldCharType="begin"/>
          </w:r>
          <w:r>
            <w:instrText xml:space="preserve"> DATE \@ "yyyy" </w:instrText>
          </w:r>
          <w:r>
            <w:fldChar w:fldCharType="separate"/>
          </w:r>
          <w:r w:rsidR="00CA4F26">
            <w:rPr>
              <w:noProof/>
            </w:rPr>
            <w:t>2020</w:t>
          </w:r>
          <w:r>
            <w:fldChar w:fldCharType="end"/>
          </w:r>
        </w:p>
      </w:tc>
      <w:tc>
        <w:tcPr>
          <w:tcW w:w="3162" w:type="dxa"/>
          <w:tcBorders>
            <w:top w:val="nil"/>
            <w:left w:val="nil"/>
            <w:bottom w:val="nil"/>
            <w:right w:val="nil"/>
          </w:tcBorders>
        </w:tcPr>
        <w:p w14:paraId="35C8746F" w14:textId="77777777" w:rsidR="00DE6F4C" w:rsidRDefault="00DE6F4C">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r>
  </w:tbl>
  <w:p w14:paraId="19DEF56E" w14:textId="77777777" w:rsidR="00DE6F4C" w:rsidRDefault="00DE6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6E7BD" w14:textId="77777777" w:rsidR="00654FC2" w:rsidRDefault="00654FC2">
      <w:pPr>
        <w:spacing w:line="240" w:lineRule="auto"/>
      </w:pPr>
      <w:r>
        <w:separator/>
      </w:r>
    </w:p>
  </w:footnote>
  <w:footnote w:type="continuationSeparator" w:id="0">
    <w:p w14:paraId="775E3D3D" w14:textId="77777777" w:rsidR="00654FC2" w:rsidRDefault="00654F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E6F4C" w14:paraId="384ED460" w14:textId="77777777">
      <w:tc>
        <w:tcPr>
          <w:tcW w:w="6379" w:type="dxa"/>
        </w:tcPr>
        <w:p w14:paraId="6C6F1CC0" w14:textId="36B84DBD" w:rsidR="00DE6F4C" w:rsidRDefault="00654FC2">
          <w:r>
            <w:fldChar w:fldCharType="begin"/>
          </w:r>
          <w:r>
            <w:instrText xml:space="preserve">subject  \* Mergeformat </w:instrText>
          </w:r>
          <w:r>
            <w:fldChar w:fldCharType="separate"/>
          </w:r>
          <w:r w:rsidR="00DE6F4C">
            <w:t>&lt;Avengers Initiative&gt;</w:t>
          </w:r>
          <w:r>
            <w:fldChar w:fldCharType="end"/>
          </w:r>
        </w:p>
      </w:tc>
      <w:tc>
        <w:tcPr>
          <w:tcW w:w="3179" w:type="dxa"/>
        </w:tcPr>
        <w:p w14:paraId="7DAEDC85" w14:textId="77777777" w:rsidR="00DE6F4C" w:rsidRDefault="00DE6F4C">
          <w:pPr>
            <w:tabs>
              <w:tab w:val="left" w:pos="1135"/>
            </w:tabs>
            <w:spacing w:before="40"/>
            <w:ind w:right="68"/>
          </w:pPr>
          <w:r>
            <w:t xml:space="preserve">  Version:           &lt;1.0&gt;</w:t>
          </w:r>
        </w:p>
      </w:tc>
    </w:tr>
    <w:tr w:rsidR="00DE6F4C" w14:paraId="41E32176" w14:textId="77777777">
      <w:tc>
        <w:tcPr>
          <w:tcW w:w="6379" w:type="dxa"/>
        </w:tcPr>
        <w:p w14:paraId="43363CAB" w14:textId="77777777" w:rsidR="00DE6F4C" w:rsidRDefault="00654FC2">
          <w:r>
            <w:fldChar w:fldCharType="begin"/>
          </w:r>
          <w:r>
            <w:instrText xml:space="preserve">title  \* Mergeformat </w:instrText>
          </w:r>
          <w:r>
            <w:fldChar w:fldCharType="separate"/>
          </w:r>
          <w:r w:rsidR="00DE6F4C">
            <w:t>Use Case Specification: &lt;Use-Case Name&gt;</w:t>
          </w:r>
          <w:r>
            <w:fldChar w:fldCharType="end"/>
          </w:r>
        </w:p>
      </w:tc>
      <w:tc>
        <w:tcPr>
          <w:tcW w:w="3179" w:type="dxa"/>
        </w:tcPr>
        <w:p w14:paraId="12C24524" w14:textId="64237546" w:rsidR="00DE6F4C" w:rsidRDefault="00DE6F4C">
          <w:r>
            <w:t xml:space="preserve">  Date:  &lt;05/March/2020&gt;</w:t>
          </w:r>
        </w:p>
      </w:tc>
    </w:tr>
    <w:tr w:rsidR="00DE6F4C" w14:paraId="081B572E" w14:textId="77777777">
      <w:tc>
        <w:tcPr>
          <w:tcW w:w="9558" w:type="dxa"/>
          <w:gridSpan w:val="2"/>
        </w:tcPr>
        <w:p w14:paraId="41878C3A" w14:textId="6F367A62" w:rsidR="00DE6F4C" w:rsidRDefault="00DE6F4C">
          <w:r>
            <w:t>&lt;Use Case 31&gt;</w:t>
          </w:r>
        </w:p>
      </w:tc>
    </w:tr>
  </w:tbl>
  <w:p w14:paraId="1BEC257A" w14:textId="77777777" w:rsidR="00DE6F4C" w:rsidRDefault="00DE6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3177C4"/>
    <w:multiLevelType w:val="multilevel"/>
    <w:tmpl w:val="B5BA4F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B8"/>
    <w:rsid w:val="002B2162"/>
    <w:rsid w:val="00654FC2"/>
    <w:rsid w:val="006E4106"/>
    <w:rsid w:val="00AE19B8"/>
    <w:rsid w:val="00B54B4B"/>
    <w:rsid w:val="00C6653C"/>
    <w:rsid w:val="00CA0558"/>
    <w:rsid w:val="00CA4F26"/>
    <w:rsid w:val="00DE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13C75"/>
  <w15:docId w15:val="{34AA3C28-83D0-462F-A77C-D8CCE133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2</TotalTime>
  <Pages>2</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Jimi Porter</cp:lastModifiedBy>
  <cp:revision>3</cp:revision>
  <cp:lastPrinted>1900-01-01T05:00:00Z</cp:lastPrinted>
  <dcterms:created xsi:type="dcterms:W3CDTF">2020-03-05T17:59:00Z</dcterms:created>
  <dcterms:modified xsi:type="dcterms:W3CDTF">2020-03-16T22:13:00Z</dcterms:modified>
</cp:coreProperties>
</file>