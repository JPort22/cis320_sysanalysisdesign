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90C4E" w14:textId="207603E7" w:rsidR="00FF6F50" w:rsidRDefault="00226E22">
      <w:pPr>
        <w:pStyle w:val="Title"/>
      </w:pPr>
      <w:r>
        <w:t>Use Case Specification: Event Use Case</w:t>
      </w:r>
    </w:p>
    <w:p w14:paraId="1D59FB4F" w14:textId="77777777" w:rsidR="00FF6F50" w:rsidRDefault="00FF6F50">
      <w:pPr>
        <w:pStyle w:val="InfoBlue"/>
      </w:pPr>
    </w:p>
    <w:p w14:paraId="200AB9A0" w14:textId="77777777" w:rsidR="00FF6F50" w:rsidRPr="00F4476B" w:rsidRDefault="00AE19B8">
      <w:pPr>
        <w:pStyle w:val="InfoBlue"/>
        <w:rPr>
          <w:i w:val="0"/>
          <w:iCs/>
          <w:color w:val="auto"/>
        </w:rPr>
      </w:pPr>
      <w:r w:rsidRPr="00F4476B">
        <w:rPr>
          <w:i w:val="0"/>
          <w:iCs/>
          <w:color w:val="auto"/>
        </w:rPr>
        <w:t xml:space="preserve">[The following template is provided for a Use-Case Specification, which contains the textual properties of the use case. This document is used with a requirements management tool, such as Rational </w:t>
      </w:r>
      <w:proofErr w:type="spellStart"/>
      <w:r w:rsidRPr="00F4476B">
        <w:rPr>
          <w:i w:val="0"/>
          <w:iCs/>
          <w:color w:val="auto"/>
        </w:rPr>
        <w:t>RequisitePro</w:t>
      </w:r>
      <w:proofErr w:type="spellEnd"/>
      <w:r w:rsidRPr="00F4476B">
        <w:rPr>
          <w:i w:val="0"/>
          <w:iCs/>
          <w:color w:val="auto"/>
        </w:rPr>
        <w:t>, for specifying and marking the requirements within the use-case properties.</w:t>
      </w:r>
    </w:p>
    <w:p w14:paraId="5680043E" w14:textId="77777777" w:rsidR="00FF6F50" w:rsidRPr="00F4476B" w:rsidRDefault="00AE19B8">
      <w:pPr>
        <w:pStyle w:val="InfoBlue"/>
        <w:rPr>
          <w:i w:val="0"/>
          <w:iCs/>
          <w:color w:val="auto"/>
        </w:rPr>
      </w:pPr>
      <w:r w:rsidRPr="00F4476B">
        <w:rPr>
          <w:i w:val="0"/>
          <w:iCs/>
          <w:color w:val="auto"/>
        </w:rPr>
        <w:t xml:space="preserve">The use-case diagrams can be developed in a visual modeling tool, such as Rational Rose. A use-case report, with all properties, may be generated with Rational </w:t>
      </w:r>
      <w:proofErr w:type="spellStart"/>
      <w:r w:rsidRPr="00F4476B">
        <w:rPr>
          <w:i w:val="0"/>
          <w:iCs/>
          <w:color w:val="auto"/>
        </w:rPr>
        <w:t>SoDA</w:t>
      </w:r>
      <w:proofErr w:type="spellEnd"/>
      <w:r w:rsidRPr="00F4476B">
        <w:rPr>
          <w:i w:val="0"/>
          <w:iCs/>
          <w:color w:val="auto"/>
        </w:rPr>
        <w:t>. For more information, see the tool mentors in the Rational Unified Process.]</w:t>
      </w:r>
    </w:p>
    <w:p w14:paraId="082FA58E" w14:textId="5A8715BB" w:rsidR="00FF6F50" w:rsidRDefault="00B63982">
      <w:pPr>
        <w:pStyle w:val="Heading1"/>
      </w:pPr>
      <w:bookmarkStart w:id="0" w:name="_Toc423410238"/>
      <w:bookmarkStart w:id="1" w:name="_Toc425054504"/>
      <w:bookmarkStart w:id="2" w:name="_GoBack"/>
      <w:r>
        <w:t>Create Events</w:t>
      </w:r>
    </w:p>
    <w:p w14:paraId="357BA3A7" w14:textId="679CCBC2" w:rsidR="00FF6F50" w:rsidRDefault="00AE19B8" w:rsidP="00F4476B">
      <w:pPr>
        <w:pStyle w:val="Heading2"/>
      </w:pPr>
      <w:bookmarkStart w:id="3" w:name="_Toc494515305"/>
      <w:r>
        <w:t>Brief Description</w:t>
      </w:r>
      <w:bookmarkEnd w:id="0"/>
      <w:bookmarkEnd w:id="1"/>
      <w:bookmarkEnd w:id="3"/>
    </w:p>
    <w:p w14:paraId="0603E2B5" w14:textId="7E79D16E" w:rsidR="00B63982" w:rsidRPr="00B63982" w:rsidRDefault="00B63982" w:rsidP="00B63982">
      <w:pPr>
        <w:pStyle w:val="BodyText"/>
      </w:pPr>
      <w:r>
        <w:t>The create events use case serves the purpose of allowing those within the department to make an event and provide the information needed about the event. These events along with their basic information will be displayed on the homepage of the site.</w:t>
      </w:r>
    </w:p>
    <w:p w14:paraId="6342011A" w14:textId="0541C027" w:rsidR="00FF6F50" w:rsidRDefault="00AE19B8">
      <w:pPr>
        <w:pStyle w:val="Heading1"/>
        <w:widowControl/>
      </w:pPr>
      <w:bookmarkStart w:id="4" w:name="_Toc423410239"/>
      <w:bookmarkStart w:id="5" w:name="_Toc425054505"/>
      <w:bookmarkStart w:id="6" w:name="_Toc494515306"/>
      <w:r>
        <w:t>Flow of Events</w:t>
      </w:r>
      <w:bookmarkEnd w:id="4"/>
      <w:bookmarkEnd w:id="5"/>
      <w:bookmarkEnd w:id="6"/>
    </w:p>
    <w:p w14:paraId="46754726" w14:textId="53BCCCD6" w:rsidR="00F4476B" w:rsidRPr="00F4476B" w:rsidRDefault="00F4476B" w:rsidP="00F4476B">
      <w:pPr>
        <w:ind w:left="720"/>
      </w:pPr>
      <w:r>
        <w:t>The flow of events is the process the user completes to perform the use case.</w:t>
      </w:r>
    </w:p>
    <w:p w14:paraId="76312E90" w14:textId="77777777" w:rsidR="00FF6F50" w:rsidRDefault="00AE19B8">
      <w:pPr>
        <w:pStyle w:val="Heading2"/>
        <w:widowControl/>
      </w:pPr>
      <w:bookmarkStart w:id="7" w:name="_Toc423410240"/>
      <w:bookmarkStart w:id="8" w:name="_Toc425054506"/>
      <w:bookmarkStart w:id="9" w:name="_Toc494515307"/>
      <w:r>
        <w:t>Basic Flow</w:t>
      </w:r>
      <w:bookmarkEnd w:id="7"/>
      <w:bookmarkEnd w:id="8"/>
      <w:bookmarkEnd w:id="9"/>
      <w:r>
        <w:t xml:space="preserve"> </w:t>
      </w:r>
    </w:p>
    <w:p w14:paraId="0356BF97" w14:textId="145AD55B" w:rsidR="00B63982" w:rsidRDefault="003173EC" w:rsidP="008A111A">
      <w:pPr>
        <w:pStyle w:val="BodyText"/>
        <w:numPr>
          <w:ilvl w:val="0"/>
          <w:numId w:val="23"/>
        </w:numPr>
      </w:pPr>
      <w:r>
        <w:t xml:space="preserve">Administrator </w:t>
      </w:r>
      <w:r w:rsidR="008A111A">
        <w:t>will navigate to the Research and Innovation site.</w:t>
      </w:r>
    </w:p>
    <w:p w14:paraId="1C195EE9" w14:textId="414B9277" w:rsidR="008A111A" w:rsidRDefault="008A111A" w:rsidP="008A111A">
      <w:pPr>
        <w:pStyle w:val="BodyText"/>
        <w:numPr>
          <w:ilvl w:val="0"/>
          <w:numId w:val="23"/>
        </w:numPr>
      </w:pPr>
      <w:r>
        <w:t>Administrator will use the login link to access the login landing page.</w:t>
      </w:r>
    </w:p>
    <w:p w14:paraId="2DD0AE25" w14:textId="741FBF5B" w:rsidR="003173EC" w:rsidRDefault="008A111A" w:rsidP="00B63982">
      <w:pPr>
        <w:pStyle w:val="BodyText"/>
      </w:pPr>
      <w:r>
        <w:t>3</w:t>
      </w:r>
      <w:r w:rsidR="003173EC">
        <w:t xml:space="preserve">. </w:t>
      </w:r>
      <w:r>
        <w:t xml:space="preserve">   </w:t>
      </w:r>
      <w:r w:rsidR="003173EC">
        <w:t xml:space="preserve">Administrator </w:t>
      </w:r>
      <w:r>
        <w:t>uses established username to login.</w:t>
      </w:r>
    </w:p>
    <w:p w14:paraId="627FD340" w14:textId="0B3EAA3D" w:rsidR="003173EC" w:rsidRDefault="008A111A" w:rsidP="00B63982">
      <w:pPr>
        <w:pStyle w:val="BodyText"/>
      </w:pPr>
      <w:r>
        <w:t>4</w:t>
      </w:r>
      <w:r w:rsidR="003173EC">
        <w:t xml:space="preserve">. </w:t>
      </w:r>
      <w:r>
        <w:t xml:space="preserve">   </w:t>
      </w:r>
      <w:r w:rsidR="003173EC">
        <w:t xml:space="preserve">Administrator </w:t>
      </w:r>
      <w:r>
        <w:t>uses established password to login.</w:t>
      </w:r>
    </w:p>
    <w:p w14:paraId="7E1592D0" w14:textId="2870AEF3" w:rsidR="008A111A" w:rsidRDefault="008A111A" w:rsidP="00B63982">
      <w:pPr>
        <w:pStyle w:val="BodyText"/>
      </w:pPr>
      <w:r>
        <w:t>5.    Administrator will navigate to create event button.</w:t>
      </w:r>
    </w:p>
    <w:p w14:paraId="05F47A0C" w14:textId="0FC38348" w:rsidR="008A111A" w:rsidRDefault="008A111A" w:rsidP="00B63982">
      <w:pPr>
        <w:pStyle w:val="BodyText"/>
      </w:pPr>
      <w:r>
        <w:t xml:space="preserve">6.    Administrator will be taken to create event </w:t>
      </w:r>
      <w:r w:rsidR="000B1FD4">
        <w:t>form</w:t>
      </w:r>
      <w:r>
        <w:t>.</w:t>
      </w:r>
    </w:p>
    <w:p w14:paraId="2F1D0DC4" w14:textId="09113F41" w:rsidR="008A111A" w:rsidRDefault="008A111A" w:rsidP="00B63982">
      <w:pPr>
        <w:pStyle w:val="BodyText"/>
      </w:pPr>
      <w:r>
        <w:t>7.    Administrator will</w:t>
      </w:r>
      <w:r w:rsidR="000B1FD4">
        <w:t xml:space="preserve"> give the event a title in the title textbox.</w:t>
      </w:r>
    </w:p>
    <w:p w14:paraId="75B45E20" w14:textId="617B0667" w:rsidR="000B1FD4" w:rsidRDefault="000B1FD4" w:rsidP="00B63982">
      <w:pPr>
        <w:pStyle w:val="BodyText"/>
      </w:pPr>
      <w:r>
        <w:t>8.    Administrator will give the event a date in the date textbox.</w:t>
      </w:r>
    </w:p>
    <w:p w14:paraId="2314CE60" w14:textId="7AF7BB27" w:rsidR="000B1FD4" w:rsidRDefault="000B1FD4" w:rsidP="000B1FD4">
      <w:pPr>
        <w:pStyle w:val="BodyText"/>
      </w:pPr>
      <w:r>
        <w:t>9.    Administrator will give the event a time in the time textbox.</w:t>
      </w:r>
    </w:p>
    <w:p w14:paraId="0CD3C93F" w14:textId="6EEC570D" w:rsidR="000B1FD4" w:rsidRDefault="000B1FD4" w:rsidP="000B1FD4">
      <w:pPr>
        <w:pStyle w:val="BodyText"/>
      </w:pPr>
      <w:r>
        <w:t>10.  Administrator will give a description of the event in the description textbox.</w:t>
      </w:r>
    </w:p>
    <w:p w14:paraId="7BD480F6" w14:textId="1D009E26" w:rsidR="000B1FD4" w:rsidRDefault="000B1FD4" w:rsidP="000B1FD4">
      <w:pPr>
        <w:pStyle w:val="BodyText"/>
      </w:pPr>
      <w:r>
        <w:t>11.  Administrator will give contact information for the event in the contact information textbox.</w:t>
      </w:r>
    </w:p>
    <w:p w14:paraId="26DC526F" w14:textId="55FACAA2" w:rsidR="000B1FD4" w:rsidRDefault="000B1FD4" w:rsidP="000B1FD4">
      <w:pPr>
        <w:pStyle w:val="BodyText"/>
      </w:pPr>
      <w:r>
        <w:t>12.  Administrator will upload a flyer of the event or image in the event image/flyer upload file button.</w:t>
      </w:r>
    </w:p>
    <w:p w14:paraId="65F39F6D" w14:textId="6ED9EA6B" w:rsidR="00F4476B" w:rsidRDefault="000B1FD4" w:rsidP="000D7B98">
      <w:pPr>
        <w:pStyle w:val="BodyText"/>
      </w:pPr>
      <w:r>
        <w:t>13.  Administrator will click submit event button on the bottom of the form</w:t>
      </w:r>
    </w:p>
    <w:p w14:paraId="298937CF" w14:textId="77777777" w:rsidR="00F4476B" w:rsidRPr="00B63982" w:rsidRDefault="00F4476B" w:rsidP="000B1FD4">
      <w:pPr>
        <w:pStyle w:val="BodyText"/>
        <w:ind w:left="0"/>
      </w:pPr>
    </w:p>
    <w:p w14:paraId="2447262A" w14:textId="04412261" w:rsidR="00FF6F50" w:rsidRDefault="00AE19B8">
      <w:pPr>
        <w:pStyle w:val="Heading2"/>
        <w:widowControl/>
      </w:pPr>
      <w:bookmarkStart w:id="10" w:name="_Toc423410241"/>
      <w:bookmarkStart w:id="11" w:name="_Toc425054507"/>
      <w:bookmarkStart w:id="12" w:name="_Toc494515308"/>
      <w:r>
        <w:t>Alternative Flows</w:t>
      </w:r>
      <w:bookmarkEnd w:id="10"/>
      <w:bookmarkEnd w:id="11"/>
      <w:bookmarkEnd w:id="12"/>
    </w:p>
    <w:p w14:paraId="51D0A77F" w14:textId="18A38ACE" w:rsidR="00F4476B" w:rsidRPr="00F4476B" w:rsidRDefault="00F4476B" w:rsidP="00F4476B">
      <w:pPr>
        <w:ind w:left="720"/>
      </w:pPr>
      <w:r>
        <w:t>An alternate flow is a variation of the event flow.</w:t>
      </w:r>
    </w:p>
    <w:p w14:paraId="538309DD" w14:textId="00C0AF03" w:rsidR="000B1FD4" w:rsidRDefault="00226E22" w:rsidP="00F4476B">
      <w:pPr>
        <w:pStyle w:val="Heading3"/>
      </w:pPr>
      <w:r>
        <w:t>If the event is in partnership with another organization or group, administrator will add the name of the organization in the partnership textbox.</w:t>
      </w:r>
    </w:p>
    <w:p w14:paraId="31E0005C" w14:textId="2547A6DE" w:rsidR="00F4476B" w:rsidRDefault="00F4476B" w:rsidP="00F4476B">
      <w:pPr>
        <w:pStyle w:val="Heading4"/>
      </w:pPr>
      <w:r>
        <w:t xml:space="preserve">Then the administrator will add a description of that organization in the partnership description </w:t>
      </w:r>
      <w:r>
        <w:lastRenderedPageBreak/>
        <w:t>textbox.</w:t>
      </w:r>
    </w:p>
    <w:p w14:paraId="59B14D13" w14:textId="6EBCF3DB" w:rsidR="00F4476B" w:rsidRDefault="00F4476B" w:rsidP="00F4476B">
      <w:pPr>
        <w:pStyle w:val="Heading4"/>
      </w:pPr>
      <w:r>
        <w:t>Then the administrator will add partnership contact information in the partnership contact textbox on the form.</w:t>
      </w:r>
    </w:p>
    <w:p w14:paraId="5ADC8A68" w14:textId="797AA4E8" w:rsidR="00F4476B" w:rsidRPr="000B1FD4" w:rsidRDefault="00F4476B" w:rsidP="00F4476B"/>
    <w:p w14:paraId="7CA3D0DE" w14:textId="5587178B" w:rsidR="00FF6F50" w:rsidRDefault="00F4476B">
      <w:pPr>
        <w:pStyle w:val="Heading3"/>
        <w:widowControl/>
      </w:pPr>
      <w:r>
        <w:t>The administrator may save the event for additional information.</w:t>
      </w:r>
    </w:p>
    <w:p w14:paraId="3A9F16F9" w14:textId="77777777" w:rsidR="00F4476B" w:rsidRPr="00F4476B" w:rsidRDefault="00F4476B" w:rsidP="00F4476B"/>
    <w:p w14:paraId="57D4EED6" w14:textId="6972A673" w:rsidR="00FF6F50" w:rsidRDefault="00AE19B8">
      <w:pPr>
        <w:pStyle w:val="Heading1"/>
      </w:pPr>
      <w:bookmarkStart w:id="13" w:name="_Toc423410251"/>
      <w:bookmarkStart w:id="14" w:name="_Toc425054510"/>
      <w:bookmarkStart w:id="15" w:name="_Toc494515311"/>
      <w:r>
        <w:t>Special Requirements</w:t>
      </w:r>
      <w:bookmarkEnd w:id="13"/>
      <w:bookmarkEnd w:id="14"/>
      <w:bookmarkEnd w:id="15"/>
    </w:p>
    <w:p w14:paraId="6E687094" w14:textId="0B8752ED" w:rsidR="00226E22" w:rsidRPr="00226E22" w:rsidRDefault="00226E22" w:rsidP="00226E22">
      <w:pPr>
        <w:ind w:left="720"/>
      </w:pPr>
      <w:r>
        <w:t>A special requirement is needed to perform the use case, but it isn’t included in the event flow.</w:t>
      </w:r>
    </w:p>
    <w:p w14:paraId="61FBFA22" w14:textId="3849752C" w:rsidR="00FF6F50" w:rsidRDefault="00226E22">
      <w:pPr>
        <w:pStyle w:val="Heading2"/>
        <w:widowControl/>
      </w:pPr>
      <w:r>
        <w:t>The administrator must be a part of the Research and Innovation department.</w:t>
      </w:r>
    </w:p>
    <w:p w14:paraId="7520EA94" w14:textId="1C83B54B" w:rsidR="00226E22" w:rsidRDefault="00226E22" w:rsidP="00226E22">
      <w:pPr>
        <w:pStyle w:val="Heading2"/>
      </w:pPr>
      <w:r>
        <w:t>The administrator must be a designated event coordinator.</w:t>
      </w:r>
    </w:p>
    <w:p w14:paraId="4F6CD066" w14:textId="77777777" w:rsidR="00226E22" w:rsidRPr="00226E22" w:rsidRDefault="00226E22" w:rsidP="00226E22"/>
    <w:p w14:paraId="1AB7E28A" w14:textId="77777777" w:rsidR="00FF6F50" w:rsidRDefault="00FF6F50"/>
    <w:p w14:paraId="1B7A8919" w14:textId="77777777" w:rsidR="00FF6F50" w:rsidRDefault="00AE19B8">
      <w:pPr>
        <w:pStyle w:val="Heading1"/>
        <w:widowControl/>
      </w:pPr>
      <w:bookmarkStart w:id="16" w:name="_Toc423410253"/>
      <w:bookmarkStart w:id="17" w:name="_Toc425054512"/>
      <w:bookmarkStart w:id="18" w:name="_Toc494515313"/>
      <w:r>
        <w:t>Pre-conditions</w:t>
      </w:r>
      <w:bookmarkEnd w:id="16"/>
      <w:bookmarkEnd w:id="17"/>
      <w:bookmarkEnd w:id="18"/>
    </w:p>
    <w:p w14:paraId="46EA4A11" w14:textId="245D10AD" w:rsidR="00FF6F50" w:rsidRPr="00BD7B33" w:rsidRDefault="00226E22">
      <w:pPr>
        <w:pStyle w:val="InfoBlue"/>
        <w:rPr>
          <w:i w:val="0"/>
          <w:iCs/>
          <w:color w:val="auto"/>
        </w:rPr>
      </w:pPr>
      <w:r>
        <w:rPr>
          <w:i w:val="0"/>
          <w:iCs/>
          <w:color w:val="auto"/>
        </w:rPr>
        <w:t xml:space="preserve">A precondition must be met before the use case can be performed. </w:t>
      </w:r>
    </w:p>
    <w:p w14:paraId="78789A50" w14:textId="0968F8F3" w:rsidR="00226E22" w:rsidRPr="00226E22" w:rsidRDefault="00226E22" w:rsidP="00226E22">
      <w:pPr>
        <w:pStyle w:val="Heading2"/>
      </w:pPr>
      <w:r>
        <w:t>Administrator must have access for the internal Research and Innovation server.</w:t>
      </w:r>
    </w:p>
    <w:p w14:paraId="25283AAE" w14:textId="01907BE2" w:rsidR="00FF6F50" w:rsidRDefault="00FF6F50" w:rsidP="00226E22">
      <w:pPr>
        <w:pStyle w:val="Heading2"/>
        <w:widowControl/>
        <w:numPr>
          <w:ilvl w:val="0"/>
          <w:numId w:val="0"/>
        </w:numPr>
      </w:pPr>
    </w:p>
    <w:p w14:paraId="4875FF96" w14:textId="459A958E" w:rsidR="00FF6F50" w:rsidRDefault="00AE19B8" w:rsidP="00226E22">
      <w:pPr>
        <w:pStyle w:val="Heading1"/>
        <w:widowControl/>
      </w:pPr>
      <w:bookmarkStart w:id="19" w:name="_Toc423410255"/>
      <w:bookmarkStart w:id="20" w:name="_Toc425054514"/>
      <w:bookmarkStart w:id="21" w:name="_Toc494515315"/>
      <w:r>
        <w:t>Post-conditions</w:t>
      </w:r>
      <w:bookmarkEnd w:id="19"/>
      <w:bookmarkEnd w:id="20"/>
      <w:bookmarkEnd w:id="21"/>
    </w:p>
    <w:p w14:paraId="5668305E" w14:textId="0E5EE48D" w:rsidR="00226E22" w:rsidRPr="00226E22" w:rsidRDefault="00226E22" w:rsidP="00226E22">
      <w:pPr>
        <w:ind w:left="720"/>
      </w:pPr>
      <w:r>
        <w:t>A postcondition will be met when the use case is performed.</w:t>
      </w:r>
    </w:p>
    <w:p w14:paraId="6D70BE31" w14:textId="58A93342" w:rsidR="00226E22" w:rsidRDefault="00226E22" w:rsidP="00226E22">
      <w:pPr>
        <w:pStyle w:val="Heading2"/>
      </w:pPr>
      <w:r>
        <w:t>The event should appear in a visual link on the homepage of the Research and Innovation site for external users in the Events bar showing upcoming events.</w:t>
      </w:r>
    </w:p>
    <w:p w14:paraId="35198F21" w14:textId="77777777" w:rsidR="00226E22" w:rsidRPr="00226E22" w:rsidRDefault="00226E22" w:rsidP="00226E22">
      <w:pPr>
        <w:pStyle w:val="BodyText"/>
      </w:pPr>
    </w:p>
    <w:p w14:paraId="6A0D753D" w14:textId="193D528B" w:rsidR="00226E22" w:rsidRPr="00226E22" w:rsidRDefault="00226E22" w:rsidP="00226E22"/>
    <w:p w14:paraId="71DAF648" w14:textId="77777777" w:rsidR="00FF6F50" w:rsidRDefault="00AE19B8">
      <w:pPr>
        <w:pStyle w:val="Heading1"/>
      </w:pPr>
      <w:bookmarkStart w:id="22" w:name="_Toc494515317"/>
      <w:r>
        <w:t>Extension Points</w:t>
      </w:r>
      <w:bookmarkEnd w:id="22"/>
    </w:p>
    <w:p w14:paraId="78270B5C" w14:textId="77777777" w:rsidR="00FF6F50" w:rsidRDefault="00AE19B8">
      <w:pPr>
        <w:pStyle w:val="InfoBlue"/>
      </w:pPr>
      <w:r>
        <w:t>[Extension points of the use case.]</w:t>
      </w:r>
    </w:p>
    <w:p w14:paraId="0CEBB525" w14:textId="77777777" w:rsidR="00FF6F50" w:rsidRDefault="00AE19B8">
      <w:pPr>
        <w:pStyle w:val="Heading2"/>
      </w:pPr>
      <w:bookmarkStart w:id="23" w:name="_Toc494515318"/>
      <w:r>
        <w:t>&lt;Name of Extension Point&gt;</w:t>
      </w:r>
      <w:bookmarkEnd w:id="23"/>
    </w:p>
    <w:p w14:paraId="4991157F" w14:textId="77777777" w:rsidR="00CA0558" w:rsidRDefault="00AE19B8">
      <w:pPr>
        <w:pStyle w:val="InfoBlue"/>
      </w:pPr>
      <w:r>
        <w:t>[Definition of the location of the extension point in the flow of events.]</w:t>
      </w:r>
      <w:bookmarkEnd w:id="2"/>
    </w:p>
    <w:sectPr w:rsidR="00CA0558">
      <w:headerReference w:type="default" r:id="rId7"/>
      <w:footerReference w:type="default" r:id="rId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B1081" w14:textId="77777777" w:rsidR="00DD7B8B" w:rsidRDefault="00DD7B8B">
      <w:pPr>
        <w:spacing w:line="240" w:lineRule="auto"/>
      </w:pPr>
      <w:r>
        <w:separator/>
      </w:r>
    </w:p>
  </w:endnote>
  <w:endnote w:type="continuationSeparator" w:id="0">
    <w:p w14:paraId="4B2C04D6" w14:textId="77777777" w:rsidR="00DD7B8B" w:rsidRDefault="00DD7B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D7B33" w14:paraId="44C256C2" w14:textId="77777777">
      <w:tc>
        <w:tcPr>
          <w:tcW w:w="3162" w:type="dxa"/>
          <w:tcBorders>
            <w:top w:val="nil"/>
            <w:left w:val="nil"/>
            <w:bottom w:val="nil"/>
            <w:right w:val="nil"/>
          </w:tcBorders>
        </w:tcPr>
        <w:p w14:paraId="15EDAA5E" w14:textId="77777777" w:rsidR="00BD7B33" w:rsidRDefault="00BD7B33">
          <w:pPr>
            <w:ind w:right="360"/>
            <w:rPr>
              <w:sz w:val="24"/>
            </w:rPr>
          </w:pPr>
          <w:r>
            <w:t>Confidential</w:t>
          </w:r>
        </w:p>
      </w:tc>
      <w:tc>
        <w:tcPr>
          <w:tcW w:w="3162" w:type="dxa"/>
          <w:tcBorders>
            <w:top w:val="nil"/>
            <w:left w:val="nil"/>
            <w:bottom w:val="nil"/>
            <w:right w:val="nil"/>
          </w:tcBorders>
        </w:tcPr>
        <w:p w14:paraId="59AD9B35" w14:textId="1608FD95" w:rsidR="00BD7B33" w:rsidRDefault="00BD7B33">
          <w:pPr>
            <w:jc w:val="center"/>
          </w:pPr>
          <w:r>
            <w:fldChar w:fldCharType="begin"/>
          </w:r>
          <w:r>
            <w:instrText>symbol 211 \f "Symbol" \s 10</w:instrText>
          </w:r>
          <w:r>
            <w:fldChar w:fldCharType="separate"/>
          </w:r>
          <w:r>
            <w:rPr>
              <w:rFonts w:ascii="Symbol" w:hAnsi="Symbol"/>
            </w:rPr>
            <w:t>Ó</w:t>
          </w:r>
          <w:r>
            <w:fldChar w:fldCharType="end"/>
          </w:r>
          <w:r w:rsidR="00DD7B8B">
            <w:fldChar w:fldCharType="begin"/>
          </w:r>
          <w:r w:rsidR="00DD7B8B">
            <w:instrText xml:space="preserve"> DOCPROPERTY "Company"  \* MERGEFORMAT </w:instrText>
          </w:r>
          <w:r w:rsidR="00DD7B8B">
            <w:fldChar w:fldCharType="separate"/>
          </w:r>
          <w:r>
            <w:t>&lt;Company Name&gt;</w:t>
          </w:r>
          <w:r w:rsidR="00DD7B8B">
            <w:fldChar w:fldCharType="end"/>
          </w:r>
          <w:r>
            <w:t xml:space="preserve">, </w:t>
          </w:r>
          <w:r>
            <w:fldChar w:fldCharType="begin"/>
          </w:r>
          <w:r>
            <w:instrText xml:space="preserve"> DATE \@ "yyyy" </w:instrText>
          </w:r>
          <w:r>
            <w:fldChar w:fldCharType="separate"/>
          </w:r>
          <w:r w:rsidR="00D7543A">
            <w:rPr>
              <w:noProof/>
            </w:rPr>
            <w:t>2020</w:t>
          </w:r>
          <w:r>
            <w:fldChar w:fldCharType="end"/>
          </w:r>
        </w:p>
      </w:tc>
      <w:tc>
        <w:tcPr>
          <w:tcW w:w="3162" w:type="dxa"/>
          <w:tcBorders>
            <w:top w:val="nil"/>
            <w:left w:val="nil"/>
            <w:bottom w:val="nil"/>
            <w:right w:val="nil"/>
          </w:tcBorders>
        </w:tcPr>
        <w:p w14:paraId="74282FE5" w14:textId="77777777" w:rsidR="00BD7B33" w:rsidRDefault="00BD7B3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6E871FF9" w14:textId="77777777" w:rsidR="00BD7B33" w:rsidRDefault="00BD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FCBD3" w14:textId="77777777" w:rsidR="00DD7B8B" w:rsidRDefault="00DD7B8B">
      <w:pPr>
        <w:spacing w:line="240" w:lineRule="auto"/>
      </w:pPr>
      <w:r>
        <w:separator/>
      </w:r>
    </w:p>
  </w:footnote>
  <w:footnote w:type="continuationSeparator" w:id="0">
    <w:p w14:paraId="4A8D502F" w14:textId="77777777" w:rsidR="00DD7B8B" w:rsidRDefault="00DD7B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D7B33" w14:paraId="363567F0" w14:textId="77777777">
      <w:tc>
        <w:tcPr>
          <w:tcW w:w="6379" w:type="dxa"/>
        </w:tcPr>
        <w:p w14:paraId="0EBD5CD9" w14:textId="74A9D71A" w:rsidR="00BD7B33" w:rsidRDefault="00BD7B33">
          <w:r>
            <w:t>Avenger Initiative</w:t>
          </w:r>
        </w:p>
      </w:tc>
      <w:tc>
        <w:tcPr>
          <w:tcW w:w="3179" w:type="dxa"/>
        </w:tcPr>
        <w:p w14:paraId="119FB026" w14:textId="77777777" w:rsidR="00BD7B33" w:rsidRDefault="00BD7B33">
          <w:pPr>
            <w:tabs>
              <w:tab w:val="left" w:pos="1135"/>
            </w:tabs>
            <w:spacing w:before="40"/>
            <w:ind w:right="68"/>
          </w:pPr>
          <w:r>
            <w:t xml:space="preserve">  Version:           &lt;1.0&gt;</w:t>
          </w:r>
        </w:p>
      </w:tc>
    </w:tr>
    <w:tr w:rsidR="00BD7B33" w14:paraId="6F6A287E" w14:textId="77777777">
      <w:tc>
        <w:tcPr>
          <w:tcW w:w="6379" w:type="dxa"/>
        </w:tcPr>
        <w:p w14:paraId="39E13CA0" w14:textId="3B007D82" w:rsidR="00BD7B33" w:rsidRDefault="00226E22">
          <w:r>
            <w:t>Use Case Specification: Event Use Case</w:t>
          </w:r>
        </w:p>
      </w:tc>
      <w:tc>
        <w:tcPr>
          <w:tcW w:w="3179" w:type="dxa"/>
        </w:tcPr>
        <w:p w14:paraId="10DFA92F" w14:textId="727D9629" w:rsidR="00BD7B33" w:rsidRDefault="00BD7B33">
          <w:r>
            <w:t xml:space="preserve">  Date:  3/3/2020</w:t>
          </w:r>
        </w:p>
      </w:tc>
    </w:tr>
    <w:tr w:rsidR="00BD7B33" w14:paraId="61C3DC5D" w14:textId="77777777">
      <w:tc>
        <w:tcPr>
          <w:tcW w:w="9558" w:type="dxa"/>
          <w:gridSpan w:val="2"/>
        </w:tcPr>
        <w:p w14:paraId="56A0615C" w14:textId="738AE139" w:rsidR="00BD7B33" w:rsidRDefault="00BD7B33">
          <w:r>
            <w:t>&lt;Use Case 29&gt;</w:t>
          </w:r>
        </w:p>
      </w:tc>
    </w:tr>
  </w:tbl>
  <w:p w14:paraId="31E9C2BD" w14:textId="77777777" w:rsidR="00BD7B33" w:rsidRDefault="00BD7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C643FB"/>
    <w:multiLevelType w:val="multilevel"/>
    <w:tmpl w:val="5DBC5CB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51D5388"/>
    <w:multiLevelType w:val="hybridMultilevel"/>
    <w:tmpl w:val="A1165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B65546"/>
    <w:multiLevelType w:val="hybridMultilevel"/>
    <w:tmpl w:val="0A3AD87A"/>
    <w:lvl w:ilvl="0" w:tplc="07443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2"/>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8"/>
  </w:num>
  <w:num w:numId="17">
    <w:abstractNumId w:val="12"/>
  </w:num>
  <w:num w:numId="18">
    <w:abstractNumId w:val="5"/>
  </w:num>
  <w:num w:numId="19">
    <w:abstractNumId w:val="11"/>
  </w:num>
  <w:num w:numId="20">
    <w:abstractNumId w:val="6"/>
  </w:num>
  <w:num w:numId="21">
    <w:abstractNumId w:val="17"/>
  </w:num>
  <w:num w:numId="22">
    <w:abstractNumId w:val="15"/>
  </w:num>
  <w:num w:numId="23">
    <w:abstractNumId w:val="2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B8"/>
    <w:rsid w:val="000B1FD4"/>
    <w:rsid w:val="000D7B98"/>
    <w:rsid w:val="00226E22"/>
    <w:rsid w:val="003173EC"/>
    <w:rsid w:val="007B4C61"/>
    <w:rsid w:val="008A111A"/>
    <w:rsid w:val="00963D2D"/>
    <w:rsid w:val="00AE19B8"/>
    <w:rsid w:val="00B63982"/>
    <w:rsid w:val="00BD7B33"/>
    <w:rsid w:val="00BE6E12"/>
    <w:rsid w:val="00CA0558"/>
    <w:rsid w:val="00D7543A"/>
    <w:rsid w:val="00DD7B8B"/>
    <w:rsid w:val="00F4476B"/>
    <w:rsid w:val="00FF6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058E8"/>
  <w15:docId w15:val="{34AA3C28-83D0-462F-A77C-D8CCE133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38</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Jimi Porter</cp:lastModifiedBy>
  <cp:revision>4</cp:revision>
  <cp:lastPrinted>1900-01-01T05:00:00Z</cp:lastPrinted>
  <dcterms:created xsi:type="dcterms:W3CDTF">2020-03-05T03:57:00Z</dcterms:created>
  <dcterms:modified xsi:type="dcterms:W3CDTF">2020-03-16T22:11:00Z</dcterms:modified>
</cp:coreProperties>
</file>